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023B" w14:textId="67220279" w:rsidR="00D077E9" w:rsidRPr="004F0028" w:rsidRDefault="00F031D2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F5FFB4A" wp14:editId="6906CB12">
                <wp:simplePos x="0" y="0"/>
                <wp:positionH relativeFrom="column">
                  <wp:posOffset>-202474</wp:posOffset>
                </wp:positionH>
                <wp:positionV relativeFrom="page">
                  <wp:posOffset>938151</wp:posOffset>
                </wp:positionV>
                <wp:extent cx="3938905" cy="5700155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5700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3F0C0" id="Retângulo 3" o:spid="_x0000_s1026" alt="retângulo branco para o texto na capa" style="position:absolute;margin-left:-15.95pt;margin-top:73.85pt;width:310.15pt;height:448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" fillcolor="white [3212]" stroked="f" strokeweight="2pt">
                <w10:wrap anchory="page"/>
              </v:rect>
            </w:pict>
          </mc:Fallback>
        </mc:AlternateContent>
      </w:r>
      <w:r w:rsidR="002830D1" w:rsidRPr="004F0028">
        <w:rPr>
          <w:noProof/>
          <w:lang w:val="pt-BR" w:bidi="pt-BR"/>
        </w:rPr>
        <w:drawing>
          <wp:anchor distT="0" distB="0" distL="114300" distR="114300" simplePos="0" relativeHeight="251651584" behindDoc="1" locked="0" layoutInCell="1" allowOverlap="1" wp14:anchorId="2D075FDF" wp14:editId="1CA44D79">
            <wp:simplePos x="0" y="0"/>
            <wp:positionH relativeFrom="page">
              <wp:align>left</wp:align>
            </wp:positionH>
            <wp:positionV relativeFrom="page">
              <wp:posOffset>8627</wp:posOffset>
            </wp:positionV>
            <wp:extent cx="10015268" cy="6676845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5268" cy="667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B4AB7F4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A68DF7" w14:textId="69D6608C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068AC1AA" wp14:editId="0F384FBB">
                      <wp:extent cx="3528695" cy="24193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419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ED85EC" w14:textId="64C628AE" w:rsidR="00425934" w:rsidRPr="000D7AB9" w:rsidRDefault="00425934" w:rsidP="00425934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</w:pPr>
                                  <w:r w:rsidRPr="000D7AB9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Documento de Levantamento:</w:t>
                                  </w:r>
                                </w:p>
                                <w:p w14:paraId="211385C3" w14:textId="6903913F" w:rsidR="00425934" w:rsidRPr="000D7AB9" w:rsidRDefault="00425934" w:rsidP="00425934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0D7AB9">
                                    <w:rPr>
                                      <w:sz w:val="56"/>
                                      <w:szCs w:val="56"/>
                                    </w:rPr>
                                    <w:t xml:space="preserve">Automação </w:t>
                                  </w:r>
                                  <w:r w:rsidR="00A31986">
                                    <w:rPr>
                                      <w:sz w:val="56"/>
                                      <w:szCs w:val="56"/>
                                    </w:rPr>
                                    <w:t>Recebimento de pedidos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8AC1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" filled="f" stroked="f" strokeweight=".5pt">
                      <v:textbox>
                        <w:txbxContent>
                          <w:p w14:paraId="54ED85EC" w14:textId="64C628AE" w:rsidR="00425934" w:rsidRPr="000D7AB9" w:rsidRDefault="00425934" w:rsidP="00425934">
                            <w:pPr>
                              <w:pStyle w:val="Ttulo"/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</w:pPr>
                            <w:r w:rsidRPr="000D7AB9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Documento de Levantamento:</w:t>
                            </w:r>
                          </w:p>
                          <w:p w14:paraId="211385C3" w14:textId="6903913F" w:rsidR="00425934" w:rsidRPr="000D7AB9" w:rsidRDefault="00425934" w:rsidP="00425934">
                            <w:pPr>
                              <w:pStyle w:val="Ttulo"/>
                              <w:rPr>
                                <w:sz w:val="56"/>
                                <w:szCs w:val="56"/>
                              </w:rPr>
                            </w:pPr>
                            <w:r w:rsidRPr="000D7AB9">
                              <w:rPr>
                                <w:sz w:val="56"/>
                                <w:szCs w:val="56"/>
                              </w:rPr>
                              <w:t xml:space="preserve">Automação </w:t>
                            </w:r>
                            <w:r w:rsidR="00A31986">
                              <w:rPr>
                                <w:sz w:val="56"/>
                                <w:szCs w:val="56"/>
                              </w:rPr>
                              <w:t>Recebimento de pedidos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1A1125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4197C97" wp14:editId="50CD8F6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3264D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219EF0D7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7FE5C8" w14:textId="4423B0FD" w:rsidR="00D077E9" w:rsidRPr="004F0028" w:rsidRDefault="00F031D2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3872" behindDoc="1" locked="0" layoutInCell="1" allowOverlap="1" wp14:anchorId="5FB971DA" wp14:editId="58C78499">
                      <wp:simplePos x="0" y="0"/>
                      <wp:positionH relativeFrom="column">
                        <wp:posOffset>-205105</wp:posOffset>
                      </wp:positionH>
                      <wp:positionV relativeFrom="page">
                        <wp:posOffset>22860</wp:posOffset>
                      </wp:positionV>
                      <wp:extent cx="3938905" cy="5700155"/>
                      <wp:effectExtent l="0" t="0" r="4445" b="0"/>
                      <wp:wrapNone/>
                      <wp:docPr id="4" name="Retângulo 4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5700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23D72" id="Retângulo 4" o:spid="_x0000_s1026" alt="retângulo branco para o texto na capa" style="position:absolute;margin-left:-16.15pt;margin-top:1.8pt;width:310.15pt;height:448.8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:rsidRPr="004F0028" w14:paraId="2A6E52E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FD67D314805D4190B801D2B07108AFC7"/>
              </w:placeholder>
              <w15:appearance w15:val="hidden"/>
            </w:sdtPr>
            <w:sdtContent>
              <w:p w14:paraId="698A3102" w14:textId="06A71D33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A31986">
                  <w:rPr>
                    <w:rStyle w:val="SubttuloChar"/>
                    <w:b w:val="0"/>
                    <w:noProof/>
                    <w:lang w:val="pt-BR" w:bidi="pt-BR"/>
                  </w:rPr>
                  <w:t>3 de agosto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  <w:r w:rsidR="00816C73">
                  <w:rPr>
                    <w:rStyle w:val="SubttuloChar"/>
                    <w:b w:val="0"/>
                    <w:lang w:val="pt-BR" w:bidi="pt-BR"/>
                  </w:rPr>
                  <w:t xml:space="preserve"> </w:t>
                </w:r>
              </w:p>
            </w:sdtContent>
          </w:sdt>
          <w:p w14:paraId="75870FD0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79029D55" wp14:editId="745AB3F2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FBCAD5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9768297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27CC794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780141BE" w14:textId="11FADFB4" w:rsidR="00D077E9" w:rsidRPr="004F0028" w:rsidRDefault="00000000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0E260BECE3EA452E9C82BAEE44456650"/>
                </w:placeholder>
                <w15:appearance w15:val="hidden"/>
              </w:sdtPr>
              <w:sdtContent>
                <w:r w:rsidR="00425934">
                  <w:rPr>
                    <w:lang w:val="pt-BR"/>
                  </w:rPr>
                  <w:t>Automações RK</w:t>
                </w:r>
              </w:sdtContent>
            </w:sdt>
          </w:p>
          <w:p w14:paraId="63441314" w14:textId="53D2A372" w:rsidR="00D077E9" w:rsidRPr="004F0028" w:rsidRDefault="000D7AB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w:drawing>
                <wp:anchor distT="0" distB="0" distL="114300" distR="114300" simplePos="0" relativeHeight="251661824" behindDoc="0" locked="0" layoutInCell="1" allowOverlap="1" wp14:anchorId="56B644AC" wp14:editId="10EE30D2">
                  <wp:simplePos x="0" y="0"/>
                  <wp:positionH relativeFrom="column">
                    <wp:posOffset>-202474</wp:posOffset>
                  </wp:positionH>
                  <wp:positionV relativeFrom="paragraph">
                    <wp:posOffset>249670</wp:posOffset>
                  </wp:positionV>
                  <wp:extent cx="3938905" cy="666115"/>
                  <wp:effectExtent l="0" t="0" r="4445" b="635"/>
                  <wp:wrapNone/>
                  <wp:docPr id="12" name="Elemento gráfico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lemento gráfico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812" cy="6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77E9"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A3AF73ACB8414331AB1045D06BBD77D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425934">
                  <w:rPr>
                    <w:lang w:val="pt-BR"/>
                  </w:rPr>
                  <w:t>Rafael Kleimpaul Parente Bueno</w:t>
                </w:r>
              </w:sdtContent>
            </w:sdt>
          </w:p>
          <w:p w14:paraId="459CC640" w14:textId="5C416528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56E3C1B" w14:textId="1C67CFFF"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27FAB4" wp14:editId="36B2AA0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37A2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68BBA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" fillcolor="#37a2ff" stroked="f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5104C4C1" w14:textId="4FC865F8" w:rsidR="00D077E9" w:rsidRPr="003D4EF4" w:rsidRDefault="000D7AB9" w:rsidP="000D7AB9">
      <w:pPr>
        <w:pStyle w:val="Ttulo1"/>
        <w:numPr>
          <w:ilvl w:val="0"/>
          <w:numId w:val="1"/>
        </w:numPr>
        <w:rPr>
          <w:sz w:val="40"/>
          <w:szCs w:val="40"/>
          <w:lang w:val="pt-BR"/>
        </w:rPr>
      </w:pPr>
      <w:r w:rsidRPr="003D4EF4">
        <w:rPr>
          <w:sz w:val="40"/>
          <w:szCs w:val="40"/>
          <w:lang w:val="pt-BR" w:bidi="pt-BR"/>
        </w:rPr>
        <w:lastRenderedPageBreak/>
        <w:t>Introdução</w:t>
      </w:r>
    </w:p>
    <w:tbl>
      <w:tblPr>
        <w:tblW w:w="9981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D077E9" w:rsidRPr="004F0028" w14:paraId="1288A8D9" w14:textId="77777777" w:rsidTr="00F66C07">
        <w:trPr>
          <w:trHeight w:val="3546"/>
        </w:trPr>
        <w:tc>
          <w:tcPr>
            <w:tcW w:w="9981" w:type="dxa"/>
          </w:tcPr>
          <w:sdt>
            <w:sdtPr>
              <w:rPr>
                <w:lang w:val="pt-BR"/>
              </w:rPr>
              <w:id w:val="1660650702"/>
              <w:placeholder>
                <w:docPart w:val="DA60271FDEEE49E29D067B3FB1FB2950"/>
              </w:placeholder>
              <w15:appearance w15:val="hidden"/>
            </w:sdtPr>
            <w:sdtContent>
              <w:p w14:paraId="0AA91055" w14:textId="461B3931" w:rsidR="00DF027C" w:rsidRPr="004F0028" w:rsidRDefault="000D7AB9" w:rsidP="003D4EF4">
                <w:pPr>
                  <w:pStyle w:val="Ttulo2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    </w:t>
                </w:r>
                <w:r w:rsidRPr="003D4EF4">
                  <w:rPr>
                    <w:sz w:val="32"/>
                    <w:szCs w:val="32"/>
                    <w:lang w:val="pt-BR"/>
                  </w:rPr>
                  <w:t xml:space="preserve">1.1 </w:t>
                </w:r>
                <w:r w:rsidR="00A31986" w:rsidRPr="003D4EF4">
                  <w:rPr>
                    <w:sz w:val="32"/>
                    <w:szCs w:val="32"/>
                    <w:lang w:val="pt-BR"/>
                  </w:rPr>
                  <w:t>D</w:t>
                </w:r>
                <w:r w:rsidR="00F66C07" w:rsidRPr="003D4EF4">
                  <w:rPr>
                    <w:sz w:val="32"/>
                    <w:szCs w:val="32"/>
                    <w:lang w:val="pt-BR"/>
                  </w:rPr>
                  <w:t xml:space="preserve">ocumento para a </w:t>
                </w:r>
                <w:r w:rsidRPr="003D4EF4">
                  <w:rPr>
                    <w:sz w:val="32"/>
                    <w:szCs w:val="32"/>
                    <w:lang w:val="pt-BR"/>
                  </w:rPr>
                  <w:t xml:space="preserve">Automação </w:t>
                </w:r>
                <w:r w:rsidR="00A31986" w:rsidRPr="003D4EF4">
                  <w:rPr>
                    <w:sz w:val="32"/>
                    <w:szCs w:val="32"/>
                    <w:lang w:val="pt-BR"/>
                  </w:rPr>
                  <w:t>Recebimento de pedidos</w:t>
                </w:r>
              </w:p>
            </w:sdtContent>
          </w:sdt>
          <w:p w14:paraId="12E4478D" w14:textId="3A5A6003" w:rsidR="00DF027C" w:rsidRPr="004F0028" w:rsidRDefault="003D4EF4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0D7AB9">
              <w:rPr>
                <w:lang w:val="pt-BR"/>
              </w:rPr>
              <w:t xml:space="preserve">O presente documento foi desenvolvido para descrever e homologar o processo de </w:t>
            </w:r>
            <w:r w:rsidR="00A31986">
              <w:rPr>
                <w:lang w:val="pt-BR"/>
              </w:rPr>
              <w:t>recebimento de pedidos e cobrança.</w:t>
            </w:r>
          </w:p>
          <w:p w14:paraId="53DAF8D3" w14:textId="214AD82D"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</w:tc>
      </w:tr>
      <w:tr w:rsidR="00DF027C" w:rsidRPr="003D4EF4" w14:paraId="2F38F582" w14:textId="77777777" w:rsidTr="00F66C07">
        <w:trPr>
          <w:trHeight w:val="5931"/>
        </w:trPr>
        <w:tc>
          <w:tcPr>
            <w:tcW w:w="9981" w:type="dxa"/>
          </w:tcPr>
          <w:sdt>
            <w:sdtPr>
              <w:rPr>
                <w:rFonts w:eastAsiaTheme="minorEastAsia" w:cstheme="minorBidi"/>
                <w:b/>
                <w:sz w:val="28"/>
                <w:szCs w:val="28"/>
                <w:lang w:val="pt-BR"/>
              </w:rPr>
              <w:id w:val="-1319494336"/>
              <w:placeholder>
                <w:docPart w:val="6D37E77116374D9099557DFD603E75B7"/>
              </w:placeholder>
              <w15:appearance w15:val="hidden"/>
            </w:sdtPr>
            <w:sdtContent>
              <w:p w14:paraId="7DBF0B68" w14:textId="25259B81" w:rsidR="006C12F4" w:rsidRPr="003D4EF4" w:rsidRDefault="006C12F4" w:rsidP="006C12F4">
                <w:pPr>
                  <w:pStyle w:val="Ttulo2"/>
                  <w:numPr>
                    <w:ilvl w:val="1"/>
                    <w:numId w:val="1"/>
                  </w:numPr>
                  <w:rPr>
                    <w:sz w:val="28"/>
                    <w:szCs w:val="28"/>
                    <w:lang w:val="pt-BR"/>
                  </w:rPr>
                </w:pPr>
                <w:r w:rsidRPr="003D4EF4">
                  <w:rPr>
                    <w:sz w:val="28"/>
                    <w:szCs w:val="28"/>
                    <w:lang w:val="pt-BR"/>
                  </w:rPr>
                  <w:t>Versionamento</w:t>
                </w:r>
              </w:p>
              <w:tbl>
                <w:tblPr>
                  <w:tblStyle w:val="Tabelacomgrade"/>
                  <w:tblW w:w="0" w:type="auto"/>
                  <w:tblInd w:w="900" w:type="dxa"/>
                  <w:tblLook w:val="04A0" w:firstRow="1" w:lastRow="0" w:firstColumn="1" w:lastColumn="0" w:noHBand="0" w:noVBand="1"/>
                </w:tblPr>
                <w:tblGrid>
                  <w:gridCol w:w="2267"/>
                  <w:gridCol w:w="2268"/>
                  <w:gridCol w:w="2268"/>
                  <w:gridCol w:w="2268"/>
                </w:tblGrid>
                <w:tr w:rsidR="006C12F4" w:rsidRPr="003D4EF4" w14:paraId="356A786F" w14:textId="77777777" w:rsidTr="00286E88">
                  <w:tc>
                    <w:tcPr>
                      <w:tcW w:w="9071" w:type="dxa"/>
                      <w:gridSpan w:val="4"/>
                      <w:shd w:val="clear" w:color="auto" w:fill="64C9FC" w:themeFill="accent1" w:themeFillTint="66"/>
                    </w:tcPr>
                    <w:p w14:paraId="25AB3DB1" w14:textId="27C61B0C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color w:val="auto"/>
                          <w:szCs w:val="28"/>
                          <w:lang w:val="pt-BR"/>
                        </w:rPr>
                        <w:t>Tabela de Versionamento</w:t>
                      </w:r>
                    </w:p>
                  </w:tc>
                </w:tr>
                <w:tr w:rsidR="006C12F4" w:rsidRPr="003D4EF4" w14:paraId="7E46B9F8" w14:textId="77777777" w:rsidTr="006C12F4">
                  <w:tc>
                    <w:tcPr>
                      <w:tcW w:w="2267" w:type="dxa"/>
                      <w:shd w:val="clear" w:color="auto" w:fill="64C9FC" w:themeFill="accent1" w:themeFillTint="66"/>
                    </w:tcPr>
                    <w:p w14:paraId="6335D634" w14:textId="0F45696C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Versão</w:t>
                      </w:r>
                    </w:p>
                  </w:tc>
                  <w:tc>
                    <w:tcPr>
                      <w:tcW w:w="2268" w:type="dxa"/>
                      <w:shd w:val="clear" w:color="auto" w:fill="64C9FC" w:themeFill="accent1" w:themeFillTint="66"/>
                    </w:tcPr>
                    <w:p w14:paraId="236765F4" w14:textId="6CA6AA86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Data</w:t>
                      </w:r>
                    </w:p>
                  </w:tc>
                  <w:tc>
                    <w:tcPr>
                      <w:tcW w:w="2268" w:type="dxa"/>
                      <w:shd w:val="clear" w:color="auto" w:fill="64C9FC" w:themeFill="accent1" w:themeFillTint="66"/>
                    </w:tcPr>
                    <w:p w14:paraId="50BF0C0B" w14:textId="1ED62F76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Criado Por</w:t>
                      </w:r>
                    </w:p>
                  </w:tc>
                  <w:tc>
                    <w:tcPr>
                      <w:tcW w:w="2268" w:type="dxa"/>
                      <w:shd w:val="clear" w:color="auto" w:fill="64C9FC" w:themeFill="accent1" w:themeFillTint="66"/>
                    </w:tcPr>
                    <w:p w14:paraId="4C3DE9FF" w14:textId="046CBB20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color w:val="0F0D29" w:themeColor="text1"/>
                          <w:szCs w:val="28"/>
                          <w:lang w:val="pt-BR"/>
                        </w:rPr>
                        <w:t>Descrição</w:t>
                      </w:r>
                    </w:p>
                  </w:tc>
                </w:tr>
                <w:tr w:rsidR="006C12F4" w:rsidRPr="003D4EF4" w14:paraId="74F5A034" w14:textId="77777777" w:rsidTr="006C12F4">
                  <w:tc>
                    <w:tcPr>
                      <w:tcW w:w="2267" w:type="dxa"/>
                    </w:tcPr>
                    <w:p w14:paraId="4BD4B1A4" w14:textId="4665E023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1.0</w:t>
                      </w:r>
                    </w:p>
                  </w:tc>
                  <w:tc>
                    <w:tcPr>
                      <w:tcW w:w="2268" w:type="dxa"/>
                    </w:tcPr>
                    <w:p w14:paraId="39AFBD91" w14:textId="7707A640" w:rsidR="006C12F4" w:rsidRPr="003D4EF4" w:rsidRDefault="00A31986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03/08/2022</w:t>
                      </w:r>
                    </w:p>
                  </w:tc>
                  <w:tc>
                    <w:tcPr>
                      <w:tcW w:w="2268" w:type="dxa"/>
                    </w:tcPr>
                    <w:p w14:paraId="2608271D" w14:textId="615F34EB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Rafael Kleimpaul</w:t>
                      </w:r>
                    </w:p>
                  </w:tc>
                  <w:tc>
                    <w:tcPr>
                      <w:tcW w:w="2268" w:type="dxa"/>
                    </w:tcPr>
                    <w:p w14:paraId="21D1494C" w14:textId="696497F0" w:rsidR="006C12F4" w:rsidRPr="003D4EF4" w:rsidRDefault="002C5835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Versão Inicial</w:t>
                      </w:r>
                    </w:p>
                  </w:tc>
                </w:tr>
                <w:tr w:rsidR="006C12F4" w:rsidRPr="003D4EF4" w14:paraId="41964D6E" w14:textId="77777777" w:rsidTr="006C12F4">
                  <w:tc>
                    <w:tcPr>
                      <w:tcW w:w="2267" w:type="dxa"/>
                    </w:tcPr>
                    <w:p w14:paraId="0E0FE28E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14:paraId="12731836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14:paraId="6474930D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14:paraId="673A45D8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</w:tr>
                <w:tr w:rsidR="006C12F4" w:rsidRPr="003D4EF4" w14:paraId="63FE36FE" w14:textId="77777777" w:rsidTr="006C12F4">
                  <w:tc>
                    <w:tcPr>
                      <w:tcW w:w="2267" w:type="dxa"/>
                    </w:tcPr>
                    <w:p w14:paraId="3E254642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14:paraId="37052EE3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14:paraId="5CE49D4B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14:paraId="4973367D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</w:tr>
              </w:tbl>
              <w:p w14:paraId="36E9D51E" w14:textId="1CC2F1B2" w:rsidR="006C12F4" w:rsidRPr="003D4EF4" w:rsidRDefault="00000000" w:rsidP="006C12F4">
                <w:pPr>
                  <w:pStyle w:val="PargrafodaLista"/>
                  <w:ind w:left="900"/>
                  <w:rPr>
                    <w:szCs w:val="28"/>
                    <w:lang w:val="pt-BR"/>
                  </w:rPr>
                </w:pPr>
              </w:p>
            </w:sdtContent>
          </w:sdt>
          <w:sdt>
            <w:sdtPr>
              <w:rPr>
                <w:rFonts w:eastAsiaTheme="minorEastAsia" w:cstheme="minorBidi"/>
                <w:b/>
                <w:sz w:val="28"/>
                <w:szCs w:val="28"/>
                <w:lang w:val="pt-BR"/>
              </w:rPr>
              <w:id w:val="-1268230150"/>
              <w:placeholder>
                <w:docPart w:val="79894A1F24AA40EBBEC7346955794346"/>
              </w:placeholder>
              <w15:appearance w15:val="hidden"/>
            </w:sdtPr>
            <w:sdtContent>
              <w:p w14:paraId="1F2F9887" w14:textId="39AEA857" w:rsidR="002C5835" w:rsidRPr="003D4EF4" w:rsidRDefault="002C5835" w:rsidP="006A4F8A">
                <w:pPr>
                  <w:pStyle w:val="Ttulo2"/>
                  <w:numPr>
                    <w:ilvl w:val="1"/>
                    <w:numId w:val="1"/>
                  </w:numPr>
                  <w:rPr>
                    <w:sz w:val="28"/>
                    <w:szCs w:val="28"/>
                    <w:lang w:val="pt-BR"/>
                  </w:rPr>
                </w:pPr>
                <w:r w:rsidRPr="003D4EF4">
                  <w:rPr>
                    <w:sz w:val="28"/>
                    <w:szCs w:val="28"/>
                    <w:lang w:val="pt-BR"/>
                  </w:rPr>
                  <w:t>Descrição do Processo</w:t>
                </w:r>
              </w:p>
              <w:p w14:paraId="720D66EE" w14:textId="3CCB738B" w:rsidR="00032B66" w:rsidRPr="003D4EF4" w:rsidRDefault="00A31986" w:rsidP="00F031D2">
                <w:pPr>
                  <w:pStyle w:val="PargrafodaLista"/>
                  <w:ind w:left="900"/>
                  <w:rPr>
                    <w:b w:val="0"/>
                    <w:bCs/>
                    <w:szCs w:val="28"/>
                    <w:lang w:val="pt-BR"/>
                  </w:rPr>
                </w:pPr>
                <w:r w:rsidRPr="003D4EF4">
                  <w:rPr>
                    <w:b w:val="0"/>
                    <w:bCs/>
                    <w:szCs w:val="28"/>
                    <w:lang w:val="pt-BR"/>
                  </w:rPr>
                  <w:t>O processo consiste em obtermos automaticamente</w:t>
                </w:r>
                <w:r w:rsidR="003D4EF4" w:rsidRPr="003D4EF4">
                  <w:rPr>
                    <w:b w:val="0"/>
                    <w:bCs/>
                    <w:szCs w:val="28"/>
                    <w:lang w:val="pt-BR"/>
                  </w:rPr>
                  <w:t xml:space="preserve"> as informações do pedido, assim que for feito, e passarmos as informações para as planilhas fazendo todo o compartilhamento dos campos:</w:t>
                </w:r>
              </w:p>
              <w:p w14:paraId="541A6F9D" w14:textId="0DE40783" w:rsidR="003D4EF4" w:rsidRPr="003D4EF4" w:rsidRDefault="003D4EF4" w:rsidP="003D4EF4">
                <w:pPr>
                  <w:pStyle w:val="PargrafodaLista"/>
                  <w:numPr>
                    <w:ilvl w:val="0"/>
                    <w:numId w:val="4"/>
                  </w:numPr>
                  <w:rPr>
                    <w:b w:val="0"/>
                    <w:bCs/>
                    <w:szCs w:val="28"/>
                    <w:lang w:val="pt-BR"/>
                  </w:rPr>
                </w:pPr>
                <w:r w:rsidRPr="003D4EF4">
                  <w:rPr>
                    <w:b w:val="0"/>
                    <w:bCs/>
                    <w:szCs w:val="28"/>
                    <w:lang w:val="pt-BR"/>
                  </w:rPr>
                  <w:t>Nome do cliente</w:t>
                </w:r>
              </w:p>
              <w:p w14:paraId="0000E491" w14:textId="4F441A27" w:rsidR="003D4EF4" w:rsidRPr="003D4EF4" w:rsidRDefault="003D4EF4" w:rsidP="003D4EF4">
                <w:pPr>
                  <w:pStyle w:val="PargrafodaLista"/>
                  <w:numPr>
                    <w:ilvl w:val="0"/>
                    <w:numId w:val="4"/>
                  </w:numPr>
                  <w:rPr>
                    <w:b w:val="0"/>
                    <w:bCs/>
                    <w:szCs w:val="28"/>
                    <w:lang w:val="pt-BR"/>
                  </w:rPr>
                </w:pPr>
                <w:r w:rsidRPr="003D4EF4">
                  <w:rPr>
                    <w:b w:val="0"/>
                    <w:bCs/>
                    <w:szCs w:val="28"/>
                    <w:lang w:val="pt-BR"/>
                  </w:rPr>
                  <w:t>Número do Pedido</w:t>
                </w:r>
              </w:p>
              <w:p w14:paraId="02AC3BD7" w14:textId="4C802BAD" w:rsidR="003D4EF4" w:rsidRPr="003D4EF4" w:rsidRDefault="003D4EF4" w:rsidP="003D4EF4">
                <w:pPr>
                  <w:pStyle w:val="PargrafodaLista"/>
                  <w:numPr>
                    <w:ilvl w:val="0"/>
                    <w:numId w:val="4"/>
                  </w:numPr>
                  <w:rPr>
                    <w:b w:val="0"/>
                    <w:bCs/>
                    <w:szCs w:val="28"/>
                    <w:lang w:val="pt-BR"/>
                  </w:rPr>
                </w:pPr>
                <w:r w:rsidRPr="003D4EF4">
                  <w:rPr>
                    <w:b w:val="0"/>
                    <w:bCs/>
                    <w:szCs w:val="28"/>
                    <w:lang w:val="pt-BR"/>
                  </w:rPr>
                  <w:t>Data da venda</w:t>
                </w:r>
              </w:p>
              <w:p w14:paraId="6C185B45" w14:textId="6862F949" w:rsidR="003D4EF4" w:rsidRPr="003D4EF4" w:rsidRDefault="003D4EF4" w:rsidP="003D4EF4">
                <w:pPr>
                  <w:pStyle w:val="PargrafodaLista"/>
                  <w:numPr>
                    <w:ilvl w:val="0"/>
                    <w:numId w:val="4"/>
                  </w:numPr>
                  <w:rPr>
                    <w:b w:val="0"/>
                    <w:bCs/>
                    <w:szCs w:val="28"/>
                    <w:lang w:val="pt-BR"/>
                  </w:rPr>
                </w:pPr>
                <w:r w:rsidRPr="003D4EF4">
                  <w:rPr>
                    <w:b w:val="0"/>
                    <w:bCs/>
                    <w:szCs w:val="28"/>
                    <w:lang w:val="pt-BR"/>
                  </w:rPr>
                  <w:t>Valor total do pedido</w:t>
                </w:r>
              </w:p>
              <w:p w14:paraId="38024474" w14:textId="6DADF01A" w:rsidR="003D4EF4" w:rsidRPr="003D4EF4" w:rsidRDefault="003D4EF4" w:rsidP="003D4EF4">
                <w:pPr>
                  <w:rPr>
                    <w:b w:val="0"/>
                    <w:bCs/>
                    <w:szCs w:val="28"/>
                    <w:lang w:val="pt-BR"/>
                  </w:rPr>
                </w:pPr>
                <w:r w:rsidRPr="003D4EF4">
                  <w:rPr>
                    <w:b w:val="0"/>
                    <w:bCs/>
                    <w:szCs w:val="28"/>
                    <w:lang w:val="pt-BR"/>
                  </w:rPr>
                  <w:t xml:space="preserve">              </w:t>
                </w:r>
              </w:p>
              <w:p w14:paraId="44E114D3" w14:textId="32714BD7" w:rsidR="003D4EF4" w:rsidRPr="003D4EF4" w:rsidRDefault="003D4EF4" w:rsidP="003D4EF4">
                <w:pPr>
                  <w:rPr>
                    <w:b w:val="0"/>
                    <w:bCs/>
                    <w:szCs w:val="28"/>
                    <w:lang w:val="pt-BR"/>
                  </w:rPr>
                </w:pPr>
                <w:r w:rsidRPr="003D4EF4">
                  <w:rPr>
                    <w:b w:val="0"/>
                    <w:bCs/>
                    <w:szCs w:val="28"/>
                    <w:lang w:val="pt-BR"/>
                  </w:rPr>
                  <w:t xml:space="preserve">              Depois que os campos forem preenchidos na primeira planilha (SCP), replicar os dados </w:t>
                </w:r>
                <w:r>
                  <w:rPr>
                    <w:b w:val="0"/>
                    <w:bCs/>
                    <w:szCs w:val="28"/>
                    <w:lang w:val="pt-BR"/>
                  </w:rPr>
                  <w:t xml:space="preserve">para a planilha de cobrança para o controle dos pedidos entregues, </w:t>
                </w:r>
                <w:r w:rsidR="00186B9B">
                  <w:rPr>
                    <w:b w:val="0"/>
                    <w:bCs/>
                    <w:szCs w:val="28"/>
                    <w:lang w:val="pt-BR"/>
                  </w:rPr>
                  <w:t>notas emitidas, vendas realizadas e as relações de todas as informações pertinentes.</w:t>
                </w:r>
              </w:p>
              <w:p w14:paraId="5EE66517" w14:textId="06C741A9" w:rsidR="003D4EF4" w:rsidRPr="003D4EF4" w:rsidRDefault="003D4EF4" w:rsidP="003D4EF4">
                <w:pPr>
                  <w:rPr>
                    <w:b w:val="0"/>
                    <w:bCs/>
                    <w:szCs w:val="28"/>
                    <w:lang w:val="pt-BR"/>
                  </w:rPr>
                </w:pPr>
              </w:p>
              <w:p w14:paraId="3B769676" w14:textId="77777777" w:rsidR="00032B66" w:rsidRPr="003D4EF4" w:rsidRDefault="00032B66" w:rsidP="00F031D2">
                <w:pPr>
                  <w:pStyle w:val="PargrafodaLista"/>
                  <w:ind w:left="900"/>
                  <w:rPr>
                    <w:b w:val="0"/>
                    <w:bCs/>
                    <w:szCs w:val="28"/>
                    <w:lang w:val="pt-BR"/>
                  </w:rPr>
                </w:pPr>
              </w:p>
              <w:p w14:paraId="69209D6E" w14:textId="77777777" w:rsidR="00F66C07" w:rsidRPr="003D4EF4" w:rsidRDefault="00000000" w:rsidP="00F031D2">
                <w:pPr>
                  <w:pStyle w:val="PargrafodaLista"/>
                  <w:ind w:left="900"/>
                  <w:rPr>
                    <w:b w:val="0"/>
                    <w:bCs/>
                    <w:szCs w:val="28"/>
                    <w:lang w:val="pt-BR"/>
                  </w:rPr>
                </w:pPr>
              </w:p>
            </w:sdtContent>
          </w:sdt>
          <w:p w14:paraId="19A3E0A4" w14:textId="6D04E25B" w:rsidR="00DF027C" w:rsidRPr="003D4EF4" w:rsidRDefault="00DF027C" w:rsidP="00DF027C">
            <w:pPr>
              <w:pStyle w:val="Contedo"/>
              <w:rPr>
                <w:szCs w:val="28"/>
                <w:lang w:val="pt-BR"/>
              </w:rPr>
            </w:pPr>
          </w:p>
          <w:p w14:paraId="3EEDC207" w14:textId="77777777" w:rsidR="00DF027C" w:rsidRPr="003D4EF4" w:rsidRDefault="00DF027C" w:rsidP="00DF027C">
            <w:pPr>
              <w:pStyle w:val="Contedo"/>
              <w:rPr>
                <w:i/>
                <w:szCs w:val="28"/>
                <w:lang w:val="pt-BR"/>
              </w:rPr>
            </w:pPr>
          </w:p>
          <w:p w14:paraId="42396733" w14:textId="4F92D244" w:rsidR="00DF027C" w:rsidRPr="003D4EF4" w:rsidRDefault="00DF027C" w:rsidP="00DF027C">
            <w:pPr>
              <w:pStyle w:val="Contedo"/>
              <w:rPr>
                <w:i/>
                <w:szCs w:val="28"/>
                <w:lang w:val="pt-BR"/>
              </w:rPr>
            </w:pPr>
          </w:p>
        </w:tc>
      </w:tr>
    </w:tbl>
    <w:p w14:paraId="372F37DF" w14:textId="0160E16A" w:rsidR="00AB02A7" w:rsidRDefault="00AB02A7" w:rsidP="00DF027C">
      <w:pPr>
        <w:rPr>
          <w:lang w:val="pt-BR"/>
        </w:rPr>
      </w:pPr>
    </w:p>
    <w:p w14:paraId="103EE933" w14:textId="34FEA013" w:rsidR="00032B66" w:rsidRPr="00186B9B" w:rsidRDefault="00032B66" w:rsidP="00032B66">
      <w:pPr>
        <w:pStyle w:val="Ttulo2"/>
        <w:numPr>
          <w:ilvl w:val="1"/>
          <w:numId w:val="1"/>
        </w:numPr>
        <w:rPr>
          <w:sz w:val="32"/>
          <w:szCs w:val="32"/>
          <w:lang w:val="pt-BR"/>
        </w:rPr>
      </w:pPr>
      <w:r w:rsidRPr="00186B9B">
        <w:rPr>
          <w:sz w:val="32"/>
          <w:szCs w:val="32"/>
          <w:lang w:val="pt-BR"/>
        </w:rPr>
        <w:t>Lista de Sistemas</w:t>
      </w:r>
    </w:p>
    <w:tbl>
      <w:tblPr>
        <w:tblStyle w:val="TabeladeGrade5Escura-nfase4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032B66" w:rsidRPr="00186B9B" w14:paraId="1A1E2D4E" w14:textId="77777777" w:rsidTr="00032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BDC6BD4" w14:textId="59BF56A8" w:rsidR="00032B66" w:rsidRPr="00186B9B" w:rsidRDefault="00032B66" w:rsidP="00032B66">
            <w:pPr>
              <w:rPr>
                <w:szCs w:val="28"/>
                <w:lang w:val="pt-BR"/>
              </w:rPr>
            </w:pPr>
            <w:r w:rsidRPr="00186B9B">
              <w:rPr>
                <w:szCs w:val="28"/>
                <w:lang w:val="pt-BR"/>
              </w:rPr>
              <w:t>Sistema</w:t>
            </w:r>
          </w:p>
        </w:tc>
        <w:tc>
          <w:tcPr>
            <w:tcW w:w="2506" w:type="dxa"/>
          </w:tcPr>
          <w:p w14:paraId="122173AB" w14:textId="3CDC523F" w:rsidR="00032B66" w:rsidRPr="00186B9B" w:rsidRDefault="00032B66" w:rsidP="0003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 w:rsidRPr="00186B9B">
              <w:rPr>
                <w:szCs w:val="28"/>
                <w:lang w:val="pt-BR"/>
              </w:rPr>
              <w:t>Artefato</w:t>
            </w:r>
          </w:p>
        </w:tc>
        <w:tc>
          <w:tcPr>
            <w:tcW w:w="2506" w:type="dxa"/>
          </w:tcPr>
          <w:p w14:paraId="285F1DD2" w14:textId="066F89A7" w:rsidR="00032B66" w:rsidRPr="00186B9B" w:rsidRDefault="00032B66" w:rsidP="0003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 w:rsidRPr="00186B9B">
              <w:rPr>
                <w:szCs w:val="28"/>
                <w:lang w:val="pt-BR"/>
              </w:rPr>
              <w:t>Usuário</w:t>
            </w:r>
          </w:p>
        </w:tc>
        <w:tc>
          <w:tcPr>
            <w:tcW w:w="2506" w:type="dxa"/>
          </w:tcPr>
          <w:p w14:paraId="6407CBB1" w14:textId="171FCEEE" w:rsidR="00032B66" w:rsidRPr="00186B9B" w:rsidRDefault="00032B66" w:rsidP="00032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 w:rsidRPr="00186B9B">
              <w:rPr>
                <w:szCs w:val="28"/>
                <w:lang w:val="pt-BR"/>
              </w:rPr>
              <w:t>Senha</w:t>
            </w:r>
          </w:p>
        </w:tc>
      </w:tr>
      <w:tr w:rsidR="00032B66" w:rsidRPr="00186B9B" w14:paraId="6C177E85" w14:textId="77777777" w:rsidTr="000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2BCC14F" w14:textId="1D495177" w:rsidR="00032B66" w:rsidRPr="00186B9B" w:rsidRDefault="00186B9B" w:rsidP="00032B66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Pluga *</w:t>
            </w:r>
          </w:p>
        </w:tc>
        <w:tc>
          <w:tcPr>
            <w:tcW w:w="2506" w:type="dxa"/>
          </w:tcPr>
          <w:p w14:paraId="6E50C179" w14:textId="23714235" w:rsidR="00032B66" w:rsidRPr="00186B9B" w:rsidRDefault="00DB3EDA" w:rsidP="0003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 w:rsidRPr="00186B9B">
              <w:rPr>
                <w:szCs w:val="28"/>
                <w:lang w:val="pt-BR"/>
              </w:rPr>
              <w:t xml:space="preserve">Extração </w:t>
            </w:r>
            <w:r w:rsidR="00186B9B">
              <w:rPr>
                <w:szCs w:val="28"/>
                <w:lang w:val="pt-BR"/>
              </w:rPr>
              <w:t>dos pedidos</w:t>
            </w:r>
          </w:p>
        </w:tc>
        <w:tc>
          <w:tcPr>
            <w:tcW w:w="2506" w:type="dxa"/>
          </w:tcPr>
          <w:p w14:paraId="2B1B2DA1" w14:textId="73EE1055" w:rsidR="00032B66" w:rsidRPr="00186B9B" w:rsidRDefault="00DB3EDA" w:rsidP="0003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 w:rsidRPr="00186B9B">
              <w:rPr>
                <w:szCs w:val="28"/>
                <w:lang w:val="pt-BR"/>
              </w:rPr>
              <w:t>A Definir</w:t>
            </w:r>
          </w:p>
        </w:tc>
        <w:tc>
          <w:tcPr>
            <w:tcW w:w="2506" w:type="dxa"/>
          </w:tcPr>
          <w:p w14:paraId="4CB237E7" w14:textId="759AB49D" w:rsidR="00032B66" w:rsidRPr="00186B9B" w:rsidRDefault="00DB3EDA" w:rsidP="00032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 w:rsidRPr="00186B9B">
              <w:rPr>
                <w:szCs w:val="28"/>
                <w:lang w:val="pt-BR"/>
              </w:rPr>
              <w:t>A Definir</w:t>
            </w:r>
          </w:p>
        </w:tc>
      </w:tr>
      <w:tr w:rsidR="00186B9B" w:rsidRPr="00186B9B" w14:paraId="3ECC0397" w14:textId="77777777" w:rsidTr="0003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F658453" w14:textId="3F328FE3" w:rsidR="00186B9B" w:rsidRDefault="00186B9B" w:rsidP="00032B66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Automation Anywhere (Community)</w:t>
            </w:r>
          </w:p>
        </w:tc>
        <w:tc>
          <w:tcPr>
            <w:tcW w:w="2506" w:type="dxa"/>
          </w:tcPr>
          <w:p w14:paraId="34923EBE" w14:textId="38EFCE92" w:rsidR="00186B9B" w:rsidRPr="00186B9B" w:rsidRDefault="00186B9B" w:rsidP="0003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Recebimento dos pedidos e tratamento dos dados para lançamento</w:t>
            </w:r>
          </w:p>
        </w:tc>
        <w:tc>
          <w:tcPr>
            <w:tcW w:w="2506" w:type="dxa"/>
          </w:tcPr>
          <w:p w14:paraId="697DC9A6" w14:textId="09C994E9" w:rsidR="00186B9B" w:rsidRPr="00186B9B" w:rsidRDefault="008D27C3" w:rsidP="0003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A Definir</w:t>
            </w:r>
          </w:p>
        </w:tc>
        <w:tc>
          <w:tcPr>
            <w:tcW w:w="2506" w:type="dxa"/>
          </w:tcPr>
          <w:p w14:paraId="19ADE236" w14:textId="2D1B77F3" w:rsidR="00186B9B" w:rsidRPr="00186B9B" w:rsidRDefault="008D27C3" w:rsidP="00032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A Definir</w:t>
            </w:r>
          </w:p>
        </w:tc>
      </w:tr>
    </w:tbl>
    <w:p w14:paraId="274FD870" w14:textId="77777777" w:rsidR="00032B66" w:rsidRPr="00032B66" w:rsidRDefault="00032B66" w:rsidP="00032B66">
      <w:pPr>
        <w:rPr>
          <w:lang w:val="pt-BR"/>
        </w:rPr>
      </w:pPr>
    </w:p>
    <w:p w14:paraId="7716EF4E" w14:textId="37FA6736" w:rsidR="00DB3EDA" w:rsidRPr="00186B9B" w:rsidRDefault="00DB3EDA" w:rsidP="00DB3EDA">
      <w:pPr>
        <w:pStyle w:val="Ttulo2"/>
        <w:numPr>
          <w:ilvl w:val="1"/>
          <w:numId w:val="1"/>
        </w:numPr>
        <w:rPr>
          <w:sz w:val="32"/>
          <w:szCs w:val="32"/>
          <w:lang w:val="pt-BR"/>
        </w:rPr>
      </w:pPr>
      <w:r w:rsidRPr="00186B9B">
        <w:rPr>
          <w:sz w:val="32"/>
          <w:szCs w:val="32"/>
          <w:lang w:val="pt-BR"/>
        </w:rPr>
        <w:t>Pré-requisitos</w:t>
      </w:r>
    </w:p>
    <w:p w14:paraId="7CB4438C" w14:textId="595D83D1" w:rsidR="00032B66" w:rsidRPr="00186B9B" w:rsidRDefault="002A5D4F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>Inicialmente para começarmos o desenvolvimento do projeto precisamos de:</w:t>
      </w:r>
    </w:p>
    <w:p w14:paraId="7396DF76" w14:textId="7E079957" w:rsidR="002A5D4F" w:rsidRPr="00186B9B" w:rsidRDefault="002A5D4F" w:rsidP="002A5D4F">
      <w:pPr>
        <w:ind w:left="360"/>
        <w:rPr>
          <w:b w:val="0"/>
          <w:bCs/>
          <w:szCs w:val="28"/>
          <w:lang w:val="pt-BR"/>
        </w:rPr>
      </w:pPr>
    </w:p>
    <w:p w14:paraId="049298F8" w14:textId="1C0B3B2A" w:rsidR="002A5D4F" w:rsidRPr="00186B9B" w:rsidRDefault="002A5D4F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  <w:t>- Uma conta de e-mail (que o desenvolvedor precise ter acesso)</w:t>
      </w:r>
      <w:r w:rsidR="00816C73" w:rsidRPr="00186B9B">
        <w:rPr>
          <w:b w:val="0"/>
          <w:bCs/>
          <w:szCs w:val="28"/>
          <w:lang w:val="pt-BR"/>
        </w:rPr>
        <w:t>;</w:t>
      </w:r>
    </w:p>
    <w:p w14:paraId="75E9875B" w14:textId="1AB45B40" w:rsidR="00816C73" w:rsidRPr="00186B9B" w:rsidRDefault="00816C73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Para cadastrarmos na plataforma.</w:t>
      </w:r>
    </w:p>
    <w:p w14:paraId="141D6ABD" w14:textId="3B3393D7" w:rsidR="00816C73" w:rsidRPr="00186B9B" w:rsidRDefault="00816C73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Enviar e-mails caso seja necessário</w:t>
      </w:r>
    </w:p>
    <w:p w14:paraId="509058CE" w14:textId="44BB829C" w:rsidR="002A5D4F" w:rsidRPr="00186B9B" w:rsidRDefault="002A5D4F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  <w:t>- Uma conta no site da Automation Anywhere (onde temos acesso a ferramenta)</w:t>
      </w:r>
      <w:r w:rsidR="00816C73" w:rsidRPr="00186B9B">
        <w:rPr>
          <w:b w:val="0"/>
          <w:bCs/>
          <w:szCs w:val="28"/>
          <w:lang w:val="pt-BR"/>
        </w:rPr>
        <w:t>;</w:t>
      </w:r>
    </w:p>
    <w:p w14:paraId="688E7CE7" w14:textId="3D6BDAEE" w:rsidR="00816C73" w:rsidRPr="00186B9B" w:rsidRDefault="00816C73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Acessar o Control Room e fazer o desenvolvimento</w:t>
      </w:r>
    </w:p>
    <w:p w14:paraId="77C93556" w14:textId="6DBAA045" w:rsidR="002A5D4F" w:rsidRPr="00186B9B" w:rsidRDefault="002A5D4F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  <w:t>- A última versão do Python instalada (caso formos agendar o processo)</w:t>
      </w:r>
      <w:r w:rsidR="00816C73" w:rsidRPr="00186B9B">
        <w:rPr>
          <w:b w:val="0"/>
          <w:bCs/>
          <w:szCs w:val="28"/>
          <w:lang w:val="pt-BR"/>
        </w:rPr>
        <w:t>;</w:t>
      </w:r>
    </w:p>
    <w:p w14:paraId="2BA35FAB" w14:textId="01FE46E5" w:rsidR="00816C73" w:rsidRPr="00186B9B" w:rsidRDefault="00816C73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Vamos precisar do Python para agendar a execução automática</w:t>
      </w:r>
    </w:p>
    <w:p w14:paraId="12F2621C" w14:textId="74D11F1F" w:rsidR="00816C73" w:rsidRPr="00186B9B" w:rsidRDefault="00816C73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Executar alguns scripts (caso seja necessário)</w:t>
      </w:r>
    </w:p>
    <w:p w14:paraId="2D43A2D0" w14:textId="5DF2BA88" w:rsidR="002A5D4F" w:rsidRPr="00186B9B" w:rsidRDefault="002A5D4F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  <w:t>- Todos os acessos e informações que precisamos para acessar o(s) sistemas</w:t>
      </w:r>
      <w:r w:rsidR="00816C73" w:rsidRPr="00186B9B">
        <w:rPr>
          <w:b w:val="0"/>
          <w:bCs/>
          <w:szCs w:val="28"/>
          <w:lang w:val="pt-BR"/>
        </w:rPr>
        <w:t>;</w:t>
      </w:r>
    </w:p>
    <w:p w14:paraId="43EAEE37" w14:textId="2E808FD5" w:rsidR="00816C73" w:rsidRPr="00186B9B" w:rsidRDefault="00816C73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Usuários</w:t>
      </w:r>
    </w:p>
    <w:p w14:paraId="151AA45D" w14:textId="04EFA032" w:rsidR="00816C73" w:rsidRPr="00186B9B" w:rsidRDefault="00816C73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Senhas</w:t>
      </w:r>
    </w:p>
    <w:p w14:paraId="77E140B4" w14:textId="0BEC0FB8" w:rsidR="00816C73" w:rsidRPr="00186B9B" w:rsidRDefault="00816C73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Manuais</w:t>
      </w:r>
    </w:p>
    <w:p w14:paraId="7A23C7A1" w14:textId="5C01468F" w:rsidR="00816C73" w:rsidRPr="00186B9B" w:rsidRDefault="00816C73" w:rsidP="002A5D4F">
      <w:pPr>
        <w:ind w:left="360"/>
        <w:rPr>
          <w:b w:val="0"/>
          <w:bCs/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Exceções</w:t>
      </w:r>
    </w:p>
    <w:p w14:paraId="37FCC7B2" w14:textId="50E784A5" w:rsidR="00816C73" w:rsidRPr="00186B9B" w:rsidRDefault="00816C73" w:rsidP="002A5D4F">
      <w:pPr>
        <w:ind w:left="360"/>
        <w:rPr>
          <w:szCs w:val="28"/>
          <w:lang w:val="pt-BR"/>
        </w:rPr>
      </w:pPr>
      <w:r w:rsidRPr="00186B9B">
        <w:rPr>
          <w:b w:val="0"/>
          <w:bCs/>
          <w:szCs w:val="28"/>
          <w:lang w:val="pt-BR"/>
        </w:rPr>
        <w:tab/>
      </w:r>
      <w:r w:rsidRPr="00186B9B">
        <w:rPr>
          <w:b w:val="0"/>
          <w:bCs/>
          <w:szCs w:val="28"/>
          <w:lang w:val="pt-BR"/>
        </w:rPr>
        <w:tab/>
        <w:t>- Problemas que a plataforma pode ter ou tem.</w:t>
      </w:r>
    </w:p>
    <w:p w14:paraId="7A0896CB" w14:textId="20732C85" w:rsidR="00032B66" w:rsidRDefault="00032B66" w:rsidP="00DF027C">
      <w:pPr>
        <w:rPr>
          <w:lang w:val="pt-BR"/>
        </w:rPr>
      </w:pPr>
    </w:p>
    <w:p w14:paraId="7980BDEE" w14:textId="35E27753" w:rsidR="00432F65" w:rsidRDefault="00432F65" w:rsidP="008D27C3">
      <w:pPr>
        <w:spacing w:after="200"/>
        <w:rPr>
          <w:lang w:val="pt-BR"/>
        </w:rPr>
      </w:pPr>
    </w:p>
    <w:p w14:paraId="4C0883B8" w14:textId="7DB1F824" w:rsidR="008D27C3" w:rsidRDefault="008D27C3" w:rsidP="008D27C3">
      <w:pPr>
        <w:spacing w:after="200"/>
        <w:rPr>
          <w:lang w:val="pt-BR"/>
        </w:rPr>
      </w:pPr>
    </w:p>
    <w:p w14:paraId="2F89762A" w14:textId="4786F11D" w:rsidR="008D27C3" w:rsidRDefault="008D27C3" w:rsidP="008D27C3">
      <w:pPr>
        <w:spacing w:after="200"/>
        <w:rPr>
          <w:lang w:val="pt-BR"/>
        </w:rPr>
      </w:pPr>
    </w:p>
    <w:p w14:paraId="1EDCC6CB" w14:textId="16C32ABF" w:rsidR="008D27C3" w:rsidRDefault="008D27C3" w:rsidP="008D27C3">
      <w:pPr>
        <w:spacing w:after="200"/>
        <w:rPr>
          <w:lang w:val="pt-BR"/>
        </w:rPr>
      </w:pPr>
    </w:p>
    <w:p w14:paraId="584BA26C" w14:textId="68A2FC8C" w:rsidR="008D27C3" w:rsidRDefault="008D27C3" w:rsidP="008D27C3">
      <w:pPr>
        <w:spacing w:after="200"/>
        <w:rPr>
          <w:lang w:val="pt-BR"/>
        </w:rPr>
      </w:pPr>
    </w:p>
    <w:p w14:paraId="4FBF759A" w14:textId="5D987A3E" w:rsidR="008D27C3" w:rsidRDefault="008D27C3" w:rsidP="008D27C3">
      <w:pPr>
        <w:pStyle w:val="PargrafodaLista"/>
        <w:numPr>
          <w:ilvl w:val="0"/>
          <w:numId w:val="1"/>
        </w:numPr>
        <w:spacing w:after="200"/>
        <w:rPr>
          <w:rFonts w:eastAsiaTheme="majorEastAsia" w:cstheme="majorBidi"/>
          <w:b w:val="0"/>
          <w:sz w:val="36"/>
          <w:szCs w:val="26"/>
          <w:lang w:val="pt-BR"/>
        </w:rPr>
      </w:pPr>
      <w:r>
        <w:rPr>
          <w:rFonts w:eastAsiaTheme="majorEastAsia" w:cstheme="majorBidi"/>
          <w:b w:val="0"/>
          <w:sz w:val="36"/>
          <w:szCs w:val="26"/>
          <w:lang w:val="pt-BR"/>
        </w:rPr>
        <w:lastRenderedPageBreak/>
        <w:t>Orçamento</w:t>
      </w:r>
    </w:p>
    <w:tbl>
      <w:tblPr>
        <w:tblStyle w:val="TabeladeGrade5Escura-nfase4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8D27C3" w:rsidRPr="00186B9B" w14:paraId="13746190" w14:textId="77777777" w:rsidTr="002F2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1C5FDC3" w14:textId="49DE225F" w:rsidR="008D27C3" w:rsidRPr="00186B9B" w:rsidRDefault="008D27C3" w:rsidP="002F22B0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Atividade</w:t>
            </w:r>
          </w:p>
        </w:tc>
        <w:tc>
          <w:tcPr>
            <w:tcW w:w="2506" w:type="dxa"/>
          </w:tcPr>
          <w:p w14:paraId="23A4C1C3" w14:textId="3739DDCB" w:rsidR="008D27C3" w:rsidRPr="00186B9B" w:rsidRDefault="008D27C3" w:rsidP="002F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Preço P/H</w:t>
            </w:r>
          </w:p>
        </w:tc>
        <w:tc>
          <w:tcPr>
            <w:tcW w:w="2506" w:type="dxa"/>
          </w:tcPr>
          <w:p w14:paraId="02AA17DC" w14:textId="03193DC7" w:rsidR="008D27C3" w:rsidRPr="00186B9B" w:rsidRDefault="008D27C3" w:rsidP="002F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Tempo estimado</w:t>
            </w:r>
          </w:p>
        </w:tc>
        <w:tc>
          <w:tcPr>
            <w:tcW w:w="2506" w:type="dxa"/>
          </w:tcPr>
          <w:p w14:paraId="5261F803" w14:textId="7149CC84" w:rsidR="008D27C3" w:rsidRPr="00186B9B" w:rsidRDefault="008D27C3" w:rsidP="002F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Valor</w:t>
            </w:r>
          </w:p>
        </w:tc>
      </w:tr>
      <w:tr w:rsidR="008D27C3" w:rsidRPr="00186B9B" w14:paraId="092F1ABA" w14:textId="77777777" w:rsidTr="002F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2CF8CF4" w14:textId="12311D19" w:rsidR="008D27C3" w:rsidRPr="00186B9B" w:rsidRDefault="008D27C3" w:rsidP="002F22B0">
            <w:pPr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Desenvolvimento RPA</w:t>
            </w:r>
            <w:r w:rsidR="00362801">
              <w:rPr>
                <w:szCs w:val="28"/>
                <w:lang w:val="pt-BR"/>
              </w:rPr>
              <w:t xml:space="preserve"> (E integração com o Pluga)</w:t>
            </w:r>
          </w:p>
        </w:tc>
        <w:tc>
          <w:tcPr>
            <w:tcW w:w="2506" w:type="dxa"/>
          </w:tcPr>
          <w:p w14:paraId="1F5F5CF6" w14:textId="539022EE" w:rsidR="008D27C3" w:rsidRPr="00186B9B" w:rsidRDefault="008D27C3" w:rsidP="002F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70R$/H</w:t>
            </w:r>
          </w:p>
        </w:tc>
        <w:tc>
          <w:tcPr>
            <w:tcW w:w="2506" w:type="dxa"/>
          </w:tcPr>
          <w:p w14:paraId="287E07A2" w14:textId="366C2F92" w:rsidR="008D27C3" w:rsidRPr="00186B9B" w:rsidRDefault="00362801" w:rsidP="002F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>55</w:t>
            </w:r>
            <w:r w:rsidR="008D27C3">
              <w:rPr>
                <w:szCs w:val="28"/>
                <w:lang w:val="pt-BR"/>
              </w:rPr>
              <w:t>h</w:t>
            </w:r>
            <w:r>
              <w:rPr>
                <w:szCs w:val="28"/>
                <w:lang w:val="pt-BR"/>
              </w:rPr>
              <w:t xml:space="preserve"> ~ 10 dias</w:t>
            </w:r>
          </w:p>
        </w:tc>
        <w:tc>
          <w:tcPr>
            <w:tcW w:w="2506" w:type="dxa"/>
          </w:tcPr>
          <w:p w14:paraId="05F7A986" w14:textId="0F0D5405" w:rsidR="008D27C3" w:rsidRPr="00186B9B" w:rsidRDefault="008D27C3" w:rsidP="002F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t xml:space="preserve">R$ </w:t>
            </w:r>
            <w:r w:rsidR="00362801">
              <w:rPr>
                <w:szCs w:val="28"/>
                <w:lang w:val="pt-BR"/>
              </w:rPr>
              <w:t>3850</w:t>
            </w:r>
          </w:p>
        </w:tc>
      </w:tr>
    </w:tbl>
    <w:p w14:paraId="3D967444" w14:textId="48014717" w:rsidR="008D27C3" w:rsidRDefault="008D27C3" w:rsidP="008D27C3">
      <w:pPr>
        <w:spacing w:after="200"/>
        <w:ind w:left="1080"/>
        <w:rPr>
          <w:rFonts w:eastAsiaTheme="majorEastAsia" w:cstheme="majorBidi"/>
          <w:b w:val="0"/>
          <w:szCs w:val="28"/>
          <w:lang w:val="pt-BR"/>
        </w:rPr>
      </w:pPr>
    </w:p>
    <w:p w14:paraId="74111CE3" w14:textId="6130DB4A" w:rsidR="00362801" w:rsidRDefault="00362801" w:rsidP="008D27C3">
      <w:pPr>
        <w:spacing w:after="200"/>
        <w:ind w:left="108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Detalhes:</w:t>
      </w:r>
    </w:p>
    <w:p w14:paraId="2A59923B" w14:textId="536BCCEB" w:rsidR="00362801" w:rsidRDefault="00362801" w:rsidP="00362801">
      <w:pPr>
        <w:pStyle w:val="PargrafodaLista"/>
        <w:numPr>
          <w:ilvl w:val="0"/>
          <w:numId w:val="5"/>
        </w:numPr>
        <w:spacing w:after="200"/>
        <w:rPr>
          <w:rFonts w:eastAsiaTheme="majorEastAsia" w:cstheme="majorBidi"/>
          <w:b w:val="0"/>
          <w:szCs w:val="28"/>
          <w:lang w:val="pt-BR"/>
        </w:rPr>
      </w:pPr>
      <w:r w:rsidRPr="00362801">
        <w:rPr>
          <w:rFonts w:eastAsiaTheme="majorEastAsia" w:cstheme="majorBidi"/>
          <w:b w:val="0"/>
          <w:szCs w:val="28"/>
          <w:lang w:val="pt-BR"/>
        </w:rPr>
        <w:t>Após o desenvolvimento, não cobro por revisões no processo já feito (</w:t>
      </w:r>
      <w:r w:rsidRPr="00362801">
        <w:rPr>
          <w:rFonts w:eastAsiaTheme="majorEastAsia" w:cstheme="majorBidi"/>
          <w:bCs/>
          <w:szCs w:val="28"/>
          <w:lang w:val="pt-BR"/>
        </w:rPr>
        <w:t>Salvo mudanças na estrutura do robô</w:t>
      </w:r>
      <w:r>
        <w:rPr>
          <w:rFonts w:eastAsiaTheme="majorEastAsia" w:cstheme="majorBidi"/>
          <w:bCs/>
          <w:szCs w:val="28"/>
          <w:lang w:val="pt-BR"/>
        </w:rPr>
        <w:t xml:space="preserve"> e do processo</w:t>
      </w:r>
      <w:r w:rsidRPr="00362801">
        <w:rPr>
          <w:rFonts w:eastAsiaTheme="majorEastAsia" w:cstheme="majorBidi"/>
          <w:b w:val="0"/>
          <w:szCs w:val="28"/>
          <w:lang w:val="pt-BR"/>
        </w:rPr>
        <w:t>)</w:t>
      </w:r>
    </w:p>
    <w:p w14:paraId="034F25E5" w14:textId="002A9A09" w:rsidR="00362801" w:rsidRDefault="00362801" w:rsidP="00362801">
      <w:pPr>
        <w:pStyle w:val="PargrafodaLista"/>
        <w:numPr>
          <w:ilvl w:val="0"/>
          <w:numId w:val="5"/>
        </w:numPr>
        <w:spacing w:after="20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Documentação inclusa do passo a passo do que foi feito e como foi feito</w:t>
      </w:r>
    </w:p>
    <w:p w14:paraId="7D63F3E1" w14:textId="69A136A6" w:rsidR="00362801" w:rsidRDefault="00362801" w:rsidP="00362801">
      <w:pPr>
        <w:pStyle w:val="PargrafodaLista"/>
        <w:numPr>
          <w:ilvl w:val="0"/>
          <w:numId w:val="5"/>
        </w:numPr>
        <w:spacing w:after="20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Documentação de execução do robô (para executar manualmente)</w:t>
      </w:r>
    </w:p>
    <w:p w14:paraId="68BA71FE" w14:textId="19CAEC4E" w:rsidR="00362801" w:rsidRPr="00362801" w:rsidRDefault="005A47B1" w:rsidP="00362801">
      <w:pPr>
        <w:pStyle w:val="PargrafodaLista"/>
        <w:numPr>
          <w:ilvl w:val="0"/>
          <w:numId w:val="5"/>
        </w:numPr>
        <w:spacing w:after="20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Total acesso à dúvidas e ajudas para qualquer problema no ambiente, como perda de acesso e recuperação de conta</w:t>
      </w:r>
    </w:p>
    <w:p w14:paraId="5ADFEBE2" w14:textId="77777777" w:rsidR="00362801" w:rsidRPr="008D27C3" w:rsidRDefault="00362801" w:rsidP="008D27C3">
      <w:pPr>
        <w:spacing w:after="200"/>
        <w:ind w:left="1080"/>
        <w:rPr>
          <w:rFonts w:eastAsiaTheme="majorEastAsia" w:cstheme="majorBidi"/>
          <w:b w:val="0"/>
          <w:sz w:val="36"/>
          <w:szCs w:val="26"/>
          <w:lang w:val="pt-BR"/>
        </w:rPr>
      </w:pPr>
    </w:p>
    <w:sectPr w:rsidR="00362801" w:rsidRPr="008D27C3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61DB" w14:textId="77777777" w:rsidR="008535D3" w:rsidRDefault="008535D3">
      <w:r>
        <w:separator/>
      </w:r>
    </w:p>
    <w:p w14:paraId="7A11FB0D" w14:textId="77777777" w:rsidR="008535D3" w:rsidRDefault="008535D3"/>
  </w:endnote>
  <w:endnote w:type="continuationSeparator" w:id="0">
    <w:p w14:paraId="0B0E51D0" w14:textId="77777777" w:rsidR="008535D3" w:rsidRDefault="008535D3">
      <w:r>
        <w:continuationSeparator/>
      </w:r>
    </w:p>
    <w:p w14:paraId="3F6557F4" w14:textId="77777777" w:rsidR="008535D3" w:rsidRDefault="00853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B9FDD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E90D007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28196" w14:textId="77777777" w:rsidR="008535D3" w:rsidRDefault="008535D3">
      <w:r>
        <w:separator/>
      </w:r>
    </w:p>
    <w:p w14:paraId="27B21AC8" w14:textId="77777777" w:rsidR="008535D3" w:rsidRDefault="008535D3"/>
  </w:footnote>
  <w:footnote w:type="continuationSeparator" w:id="0">
    <w:p w14:paraId="5DC98885" w14:textId="77777777" w:rsidR="008535D3" w:rsidRDefault="008535D3">
      <w:r>
        <w:continuationSeparator/>
      </w:r>
    </w:p>
    <w:p w14:paraId="17874D3B" w14:textId="77777777" w:rsidR="008535D3" w:rsidRDefault="008535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066F053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50FB3BC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C271718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102"/>
    <w:multiLevelType w:val="hybridMultilevel"/>
    <w:tmpl w:val="2D5800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C31723"/>
    <w:multiLevelType w:val="hybridMultilevel"/>
    <w:tmpl w:val="B790856A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400A6E26"/>
    <w:multiLevelType w:val="multilevel"/>
    <w:tmpl w:val="5D969A9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5FC5DC8"/>
    <w:multiLevelType w:val="multilevel"/>
    <w:tmpl w:val="5D969A9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19717CC"/>
    <w:multiLevelType w:val="hybridMultilevel"/>
    <w:tmpl w:val="29C6F18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7866">
    <w:abstractNumId w:val="3"/>
  </w:num>
  <w:num w:numId="2" w16cid:durableId="1090585520">
    <w:abstractNumId w:val="4"/>
  </w:num>
  <w:num w:numId="3" w16cid:durableId="1669862539">
    <w:abstractNumId w:val="2"/>
  </w:num>
  <w:num w:numId="4" w16cid:durableId="1995990867">
    <w:abstractNumId w:val="1"/>
  </w:num>
  <w:num w:numId="5" w16cid:durableId="213177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B8"/>
    <w:rsid w:val="0002482E"/>
    <w:rsid w:val="00032B66"/>
    <w:rsid w:val="00050324"/>
    <w:rsid w:val="000A0150"/>
    <w:rsid w:val="000D7AB9"/>
    <w:rsid w:val="000E63C9"/>
    <w:rsid w:val="00130E9D"/>
    <w:rsid w:val="00150A6D"/>
    <w:rsid w:val="00171E89"/>
    <w:rsid w:val="00185B35"/>
    <w:rsid w:val="00186B9B"/>
    <w:rsid w:val="001F2BC8"/>
    <w:rsid w:val="001F5F6B"/>
    <w:rsid w:val="00211C31"/>
    <w:rsid w:val="00243EBC"/>
    <w:rsid w:val="00246A35"/>
    <w:rsid w:val="00280AE0"/>
    <w:rsid w:val="002830D1"/>
    <w:rsid w:val="00284348"/>
    <w:rsid w:val="002A5D4F"/>
    <w:rsid w:val="002C5835"/>
    <w:rsid w:val="002E6A2A"/>
    <w:rsid w:val="002F51F5"/>
    <w:rsid w:val="00312137"/>
    <w:rsid w:val="00330359"/>
    <w:rsid w:val="00336C6D"/>
    <w:rsid w:val="0033762F"/>
    <w:rsid w:val="00360494"/>
    <w:rsid w:val="00362801"/>
    <w:rsid w:val="00366C7E"/>
    <w:rsid w:val="00384EA3"/>
    <w:rsid w:val="003A39A1"/>
    <w:rsid w:val="003C2191"/>
    <w:rsid w:val="003D3863"/>
    <w:rsid w:val="003D4EF4"/>
    <w:rsid w:val="004110DE"/>
    <w:rsid w:val="00425934"/>
    <w:rsid w:val="00432F65"/>
    <w:rsid w:val="0044085A"/>
    <w:rsid w:val="004B21A5"/>
    <w:rsid w:val="004B372D"/>
    <w:rsid w:val="004F0028"/>
    <w:rsid w:val="004F27A8"/>
    <w:rsid w:val="005037F0"/>
    <w:rsid w:val="00516A86"/>
    <w:rsid w:val="005275F6"/>
    <w:rsid w:val="00572102"/>
    <w:rsid w:val="005A47B1"/>
    <w:rsid w:val="005C6745"/>
    <w:rsid w:val="005F1BB0"/>
    <w:rsid w:val="00656C4D"/>
    <w:rsid w:val="006A4F8A"/>
    <w:rsid w:val="006C12F4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16C73"/>
    <w:rsid w:val="00847C93"/>
    <w:rsid w:val="008535D3"/>
    <w:rsid w:val="00862FE4"/>
    <w:rsid w:val="0086389A"/>
    <w:rsid w:val="0087605E"/>
    <w:rsid w:val="008B1FEE"/>
    <w:rsid w:val="008D27C3"/>
    <w:rsid w:val="00903C32"/>
    <w:rsid w:val="00916B16"/>
    <w:rsid w:val="009173B9"/>
    <w:rsid w:val="0093335D"/>
    <w:rsid w:val="0093613E"/>
    <w:rsid w:val="00943026"/>
    <w:rsid w:val="00944F92"/>
    <w:rsid w:val="00960CD7"/>
    <w:rsid w:val="00966B81"/>
    <w:rsid w:val="009B4A89"/>
    <w:rsid w:val="009C7720"/>
    <w:rsid w:val="00A23AFA"/>
    <w:rsid w:val="00A31986"/>
    <w:rsid w:val="00A31B3E"/>
    <w:rsid w:val="00A532F3"/>
    <w:rsid w:val="00A8489E"/>
    <w:rsid w:val="00AB02A7"/>
    <w:rsid w:val="00AB1AD8"/>
    <w:rsid w:val="00AC29F3"/>
    <w:rsid w:val="00B231E5"/>
    <w:rsid w:val="00C02B87"/>
    <w:rsid w:val="00C318B8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3EDA"/>
    <w:rsid w:val="00DD152F"/>
    <w:rsid w:val="00DE0B54"/>
    <w:rsid w:val="00DE213F"/>
    <w:rsid w:val="00DF027C"/>
    <w:rsid w:val="00E00A32"/>
    <w:rsid w:val="00E22ACD"/>
    <w:rsid w:val="00E620B0"/>
    <w:rsid w:val="00E81B40"/>
    <w:rsid w:val="00EF555B"/>
    <w:rsid w:val="00F027BB"/>
    <w:rsid w:val="00F031D2"/>
    <w:rsid w:val="00F11DCF"/>
    <w:rsid w:val="00F162EA"/>
    <w:rsid w:val="00F52D27"/>
    <w:rsid w:val="00F66C0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B2B7E"/>
  <w15:docId w15:val="{8988CFB5-5154-42B2-BF40-36FE33D8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emEspaamento">
    <w:name w:val="No Spacing"/>
    <w:link w:val="SemEspaamentoChar"/>
    <w:uiPriority w:val="1"/>
    <w:qFormat/>
    <w:rsid w:val="000D7AB9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D7AB9"/>
    <w:rPr>
      <w:rFonts w:eastAsiaTheme="minorEastAsia"/>
      <w:sz w:val="22"/>
      <w:szCs w:val="2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F66C07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C0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6C12F4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032B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adeGrade4-nfase2">
    <w:name w:val="Grid Table 4 Accent 2"/>
    <w:basedOn w:val="Tabelanormal"/>
    <w:uiPriority w:val="49"/>
    <w:rsid w:val="00432F65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au\AppData\Local\Microsoft\Office\16.0\DTS\pt-BR%7b0C897A98-9435-4649-80B0-5BAEF93326E6%7d\%7b08181A97-21EC-491A-A853-92E11863384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67D314805D4190B801D2B07108AF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035954-1062-459F-9B51-168639FA25D8}"/>
      </w:docPartPr>
      <w:docPartBody>
        <w:p w:rsidR="002F50F5" w:rsidRDefault="006E122D">
          <w:pPr>
            <w:pStyle w:val="FD67D314805D4190B801D2B07108AFC7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dezembro 2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0E260BECE3EA452E9C82BAEE444566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9CBB84-E39B-434A-8F05-A29D57D18D36}"/>
      </w:docPartPr>
      <w:docPartBody>
        <w:p w:rsidR="002F50F5" w:rsidRDefault="006E122D">
          <w:pPr>
            <w:pStyle w:val="0E260BECE3EA452E9C82BAEE44456650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A3AF73ACB8414331AB1045D06BBD7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8E70B1-BC46-40FF-A6F3-7F1E9588CFE0}"/>
      </w:docPartPr>
      <w:docPartBody>
        <w:p w:rsidR="002F50F5" w:rsidRDefault="006E122D">
          <w:pPr>
            <w:pStyle w:val="A3AF73ACB8414331AB1045D06BBD77D4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DA60271FDEEE49E29D067B3FB1FB29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AB7D5A-A95B-40ED-A10C-EA50FB125B75}"/>
      </w:docPartPr>
      <w:docPartBody>
        <w:p w:rsidR="002F50F5" w:rsidRDefault="006E122D">
          <w:pPr>
            <w:pStyle w:val="DA60271FDEEE49E29D067B3FB1FB2950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6D37E77116374D9099557DFD603E75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797F98-A7F9-44DF-967E-E92ADC6DAE40}"/>
      </w:docPartPr>
      <w:docPartBody>
        <w:p w:rsidR="002F50F5" w:rsidRDefault="006D5F0F" w:rsidP="006D5F0F">
          <w:pPr>
            <w:pStyle w:val="6D37E77116374D9099557DFD603E75B7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79894A1F24AA40EBBEC73469557943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D8931A-8D01-4E08-82D7-6A4B1706FB44}"/>
      </w:docPartPr>
      <w:docPartBody>
        <w:p w:rsidR="002F50F5" w:rsidRDefault="006D5F0F" w:rsidP="006D5F0F">
          <w:pPr>
            <w:pStyle w:val="79894A1F24AA40EBBEC7346955794346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0F"/>
    <w:rsid w:val="002F50F5"/>
    <w:rsid w:val="006D5F0F"/>
    <w:rsid w:val="006E122D"/>
    <w:rsid w:val="00B16732"/>
    <w:rsid w:val="00E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6D5F0F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6D5F0F"/>
    <w:rPr>
      <w:caps/>
      <w:color w:val="44546A" w:themeColor="text2"/>
      <w:spacing w:val="20"/>
      <w:sz w:val="32"/>
      <w:lang w:val="pt-PT" w:eastAsia="en-US"/>
    </w:rPr>
  </w:style>
  <w:style w:type="paragraph" w:customStyle="1" w:styleId="FD67D314805D4190B801D2B07108AFC7">
    <w:name w:val="FD67D314805D4190B801D2B07108AFC7"/>
  </w:style>
  <w:style w:type="paragraph" w:customStyle="1" w:styleId="0E260BECE3EA452E9C82BAEE44456650">
    <w:name w:val="0E260BECE3EA452E9C82BAEE44456650"/>
  </w:style>
  <w:style w:type="paragraph" w:customStyle="1" w:styleId="A3AF73ACB8414331AB1045D06BBD77D4">
    <w:name w:val="A3AF73ACB8414331AB1045D06BBD77D4"/>
  </w:style>
  <w:style w:type="paragraph" w:customStyle="1" w:styleId="DA60271FDEEE49E29D067B3FB1FB2950">
    <w:name w:val="DA60271FDEEE49E29D067B3FB1FB2950"/>
  </w:style>
  <w:style w:type="paragraph" w:customStyle="1" w:styleId="6D37E77116374D9099557DFD603E75B7">
    <w:name w:val="6D37E77116374D9099557DFD603E75B7"/>
    <w:rsid w:val="006D5F0F"/>
  </w:style>
  <w:style w:type="paragraph" w:customStyle="1" w:styleId="79894A1F24AA40EBBEC7346955794346">
    <w:name w:val="79894A1F24AA40EBBEC7346955794346"/>
    <w:rsid w:val="006D5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Rafael Kleimpaul Parente Bueno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66E6AED2D804B8FB844C9D21CC908" ma:contentTypeVersion="2" ma:contentTypeDescription="Create a new document." ma:contentTypeScope="" ma:versionID="06f1cfb111955f15cdc1b877fdd7b266">
  <xsd:schema xmlns:xsd="http://www.w3.org/2001/XMLSchema" xmlns:xs="http://www.w3.org/2001/XMLSchema" xmlns:p="http://schemas.microsoft.com/office/2006/metadata/properties" xmlns:ns3="dc253473-9edc-4a78-8159-49c8d6cd321a" targetNamespace="http://schemas.microsoft.com/office/2006/metadata/properties" ma:root="true" ma:fieldsID="933d424f645bf9796f114154702608a7" ns3:_="">
    <xsd:import namespace="dc253473-9edc-4a78-8159-49c8d6cd3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53473-9edc-4a78-8159-49c8d6cd3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1FDC7-79F8-4D14-B474-7215EE0278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E24598-76FE-4256-B40A-8303F638A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53473-9edc-4a78-8159-49c8d6cd3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ACB0C-4F4F-4138-900F-B56694783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{08181A97-21EC-491A-A853-92E118633846}tf16392850_win32</Template>
  <TotalTime>161</TotalTime>
  <Pages>4</Pages>
  <Words>385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Pichau</dc:creator>
  <cp:keywords/>
  <cp:lastModifiedBy>Rafael Bueno</cp:lastModifiedBy>
  <cp:revision>6</cp:revision>
  <cp:lastPrinted>2006-08-01T17:47:00Z</cp:lastPrinted>
  <dcterms:created xsi:type="dcterms:W3CDTF">2021-12-02T15:13:00Z</dcterms:created>
  <dcterms:modified xsi:type="dcterms:W3CDTF">2022-08-03T17:04:00Z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0x0101007BC66E6AED2D804B8FB844C9D21CC908</vt:lpwstr>
  </property>
</Properties>
</file>